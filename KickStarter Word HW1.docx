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62E6" w14:textId="318BC2B0" w:rsidR="00A10484" w:rsidRDefault="00177F73">
      <w:pPr>
        <w:pStyle w:val="Title"/>
      </w:pPr>
      <w:proofErr w:type="spellStart"/>
      <w:r>
        <w:t>KickStarter</w:t>
      </w:r>
      <w:proofErr w:type="spellEnd"/>
    </w:p>
    <w:p w14:paraId="507DD49D" w14:textId="537DEE95" w:rsidR="00855982" w:rsidRPr="00855982" w:rsidRDefault="00177F73" w:rsidP="00855982">
      <w:pPr>
        <w:pStyle w:val="Heading1"/>
      </w:pPr>
      <w:r>
        <w:t>Conclusions</w:t>
      </w:r>
    </w:p>
    <w:p w14:paraId="1E297EEF" w14:textId="424D3589" w:rsidR="00855982" w:rsidRDefault="00C32C3F" w:rsidP="00C32C3F">
      <w:r>
        <w:t>It is best to s</w:t>
      </w:r>
      <w:r w:rsidR="00634662">
        <w:t xml:space="preserve">tart </w:t>
      </w:r>
      <w:r>
        <w:t xml:space="preserve">a </w:t>
      </w:r>
      <w:proofErr w:type="spellStart"/>
      <w:r>
        <w:t>KickStarter</w:t>
      </w:r>
      <w:proofErr w:type="spellEnd"/>
      <w:r>
        <w:t xml:space="preserve"> campaign in May.  May has the highest number of successful Kickstarter campaigns.</w:t>
      </w:r>
    </w:p>
    <w:p w14:paraId="19DBD788" w14:textId="13EBEAC9" w:rsidR="00C32C3F" w:rsidRDefault="00C32C3F" w:rsidP="00C32C3F">
      <w:r>
        <w:t>February March and April are the worst months to start a campaign.  February, March and April have the most failed campaigns.</w:t>
      </w:r>
    </w:p>
    <w:p w14:paraId="730B5681" w14:textId="63B852E9" w:rsidR="00C32C3F" w:rsidRDefault="00C32C3F" w:rsidP="00C32C3F">
      <w:r>
        <w:t xml:space="preserve">Theater and Music and two of the most successful categories of </w:t>
      </w:r>
      <w:proofErr w:type="spellStart"/>
      <w:r>
        <w:t>KickStarter</w:t>
      </w:r>
      <w:proofErr w:type="spellEnd"/>
      <w:r w:rsidR="00FF6066">
        <w:t>.</w:t>
      </w:r>
    </w:p>
    <w:p w14:paraId="1EDFF463" w14:textId="2A2E86BF" w:rsidR="00C32C3F" w:rsidRPr="00855982" w:rsidRDefault="00C32C3F" w:rsidP="00C32C3F">
      <w:pPr>
        <w:pStyle w:val="Heading1"/>
      </w:pPr>
      <w:r>
        <w:t>Limitations</w:t>
      </w:r>
    </w:p>
    <w:p w14:paraId="4EE8A4A1" w14:textId="162A3579" w:rsidR="00C32C3F" w:rsidRDefault="00634662" w:rsidP="00C32C3F">
      <w:r>
        <w:t xml:space="preserve">This data set does not </w:t>
      </w:r>
      <w:r w:rsidR="00FF6066">
        <w:t>consider</w:t>
      </w:r>
      <w:r>
        <w:t xml:space="preserve"> marketing </w:t>
      </w:r>
      <w:r w:rsidR="00FF6066">
        <w:t xml:space="preserve">programs used.  </w:t>
      </w:r>
    </w:p>
    <w:p w14:paraId="6C522FFB" w14:textId="18682660" w:rsidR="00FF6066" w:rsidRDefault="00FF6066" w:rsidP="00C32C3F">
      <w:r>
        <w:t>Data set does not calculate percentages of backers versus success.</w:t>
      </w:r>
    </w:p>
    <w:p w14:paraId="7D4A773E" w14:textId="7072D128" w:rsidR="00FF6066" w:rsidRDefault="00FF6066" w:rsidP="00FF6066">
      <w:pPr>
        <w:pStyle w:val="Heading1"/>
      </w:pPr>
      <w:r>
        <w:t>Other Tables or Graphs</w:t>
      </w:r>
    </w:p>
    <w:p w14:paraId="7FCEEC54" w14:textId="52ABB498" w:rsidR="00FF6066" w:rsidRDefault="00FF6066" w:rsidP="00FF6066">
      <w:r>
        <w:t xml:space="preserve">Pivot Table average donation my category or </w:t>
      </w:r>
      <w:proofErr w:type="gramStart"/>
      <w:r>
        <w:t>sub category</w:t>
      </w:r>
      <w:proofErr w:type="gramEnd"/>
      <w:r>
        <w:t>.</w:t>
      </w:r>
    </w:p>
    <w:p w14:paraId="203C0FC6" w14:textId="77777777" w:rsidR="00FF6066" w:rsidRPr="00FF6066" w:rsidRDefault="00FF6066" w:rsidP="00FF6066">
      <w:bookmarkStart w:id="0" w:name="_GoBack"/>
      <w:bookmarkEnd w:id="0"/>
    </w:p>
    <w:p w14:paraId="23FE3CD0" w14:textId="65296BD6" w:rsidR="00634662" w:rsidRDefault="00634662" w:rsidP="00C32C3F"/>
    <w:p w14:paraId="011AD42D" w14:textId="77777777" w:rsidR="00FF6066" w:rsidRDefault="00FF6066" w:rsidP="00C32C3F"/>
    <w:p w14:paraId="3DDC99B5" w14:textId="77777777" w:rsidR="00634662" w:rsidRDefault="00634662" w:rsidP="00C32C3F"/>
    <w:p w14:paraId="7507F3AF" w14:textId="77777777" w:rsidR="00634662" w:rsidRDefault="00634662" w:rsidP="00C32C3F"/>
    <w:p w14:paraId="1A70B758" w14:textId="77777777" w:rsidR="00C32C3F" w:rsidRPr="00855982" w:rsidRDefault="00C32C3F" w:rsidP="00C32C3F"/>
    <w:sectPr w:rsidR="00C32C3F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5382B" w14:textId="77777777" w:rsidR="00F46B2D" w:rsidRDefault="00F46B2D" w:rsidP="00855982">
      <w:pPr>
        <w:spacing w:after="0" w:line="240" w:lineRule="auto"/>
      </w:pPr>
      <w:r>
        <w:separator/>
      </w:r>
    </w:p>
  </w:endnote>
  <w:endnote w:type="continuationSeparator" w:id="0">
    <w:p w14:paraId="5093BDB1" w14:textId="77777777" w:rsidR="00F46B2D" w:rsidRDefault="00F46B2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B0AD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DD0A3" w14:textId="77777777" w:rsidR="00F46B2D" w:rsidRDefault="00F46B2D" w:rsidP="00855982">
      <w:pPr>
        <w:spacing w:after="0" w:line="240" w:lineRule="auto"/>
      </w:pPr>
      <w:r>
        <w:separator/>
      </w:r>
    </w:p>
  </w:footnote>
  <w:footnote w:type="continuationSeparator" w:id="0">
    <w:p w14:paraId="701CCCDA" w14:textId="77777777" w:rsidR="00F46B2D" w:rsidRDefault="00F46B2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73"/>
    <w:rsid w:val="00177F73"/>
    <w:rsid w:val="001D4362"/>
    <w:rsid w:val="00634662"/>
    <w:rsid w:val="007833A7"/>
    <w:rsid w:val="00855982"/>
    <w:rsid w:val="00A10484"/>
    <w:rsid w:val="00C32C3F"/>
    <w:rsid w:val="00F46B2D"/>
    <w:rsid w:val="00FD262C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D1AB"/>
  <w15:chartTrackingRefBased/>
  <w15:docId w15:val="{BA15AD16-790A-4BE9-AB34-D563A17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Smit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1038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Smith</dc:creator>
  <cp:lastModifiedBy>Aaron Smith</cp:lastModifiedBy>
  <cp:revision>1</cp:revision>
  <dcterms:created xsi:type="dcterms:W3CDTF">2020-04-05T02:26:00Z</dcterms:created>
  <dcterms:modified xsi:type="dcterms:W3CDTF">2020-04-05T19:44:00Z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